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id w:val="809057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0B06218B" w14:textId="77777777" w:rsidR="008C2DB2" w:rsidRDefault="008C2D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C2DB2" w14:paraId="3D915663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F92B562C9B6A42579B6A584112F2DB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184D3" w14:textId="77777777" w:rsidR="008C2DB2" w:rsidRDefault="00B051FF">
                    <w:pPr>
                      <w:pStyle w:val="Sinespaciad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DAM1</w:t>
                    </w:r>
                  </w:p>
                </w:tc>
              </w:sdtContent>
            </w:sdt>
          </w:tr>
          <w:tr w:rsidR="008C2DB2" w14:paraId="5EF9BC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17183DD662E482AA53469C8702D20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BABF59A" w14:textId="75676373" w:rsidR="008C2DB2" w:rsidRDefault="00D242DC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D242D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Practica UD1 Pseudocódigo</w:t>
                    </w:r>
                  </w:p>
                </w:sdtContent>
              </w:sdt>
            </w:tc>
          </w:tr>
          <w:tr w:rsidR="008C2DB2" w14:paraId="621C65B6" w14:textId="77777777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C5001C6BA3141C3BA8036ECEAA961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B05E3F" w14:textId="4F3FC448" w:rsidR="008C2DB2" w:rsidRDefault="00D242DC">
                    <w:pPr>
                      <w:pStyle w:val="Sinespaciad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Entornos de Desarrollo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C2DB2" w14:paraId="40D141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6B3ACF449AC47E1BD4E9472BB88954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676D440" w14:textId="77777777" w:rsidR="008C2DB2" w:rsidRDefault="00A9335F">
                    <w:pPr>
                      <w:pStyle w:val="Sinespaciado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Enrique Huerta Lopez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CFFF253D51D54A6C97940536892E96D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1-25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47B992FC" w14:textId="45CAB2EA" w:rsidR="008C2DB2" w:rsidRDefault="00D242DC">
                    <w:pPr>
                      <w:pStyle w:val="Sinespaciado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25-11-2022</w:t>
                    </w:r>
                  </w:p>
                </w:sdtContent>
              </w:sdt>
              <w:p w14:paraId="3548B194" w14:textId="77777777" w:rsidR="008C2DB2" w:rsidRDefault="008C2DB2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36B951BC" w14:textId="77777777" w:rsidR="006E0EFB" w:rsidRDefault="008C2DB2" w:rsidP="006E0EF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48050714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81741B" w14:textId="77777777" w:rsidR="00CD4452" w:rsidRDefault="001D1347">
              <w:pPr>
                <w:pStyle w:val="TtuloTDC"/>
              </w:pPr>
              <w:r>
                <w:t>Índice</w:t>
              </w:r>
            </w:p>
            <w:p w14:paraId="0A019C39" w14:textId="51A77CD0" w:rsidR="00B27BF3" w:rsidRDefault="00CD4452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0271741" w:history="1">
                <w:r w:rsidR="00B27BF3" w:rsidRPr="00885CFA">
                  <w:rPr>
                    <w:rStyle w:val="Hipervnculo"/>
                    <w:noProof/>
                  </w:rPr>
                  <w:t>Algoritmo</w:t>
                </w:r>
                <w:r w:rsidR="00B27BF3">
                  <w:rPr>
                    <w:noProof/>
                    <w:webHidden/>
                  </w:rPr>
                  <w:tab/>
                </w:r>
                <w:r w:rsidR="00B27BF3">
                  <w:rPr>
                    <w:noProof/>
                    <w:webHidden/>
                  </w:rPr>
                  <w:fldChar w:fldCharType="begin"/>
                </w:r>
                <w:r w:rsidR="00B27BF3">
                  <w:rPr>
                    <w:noProof/>
                    <w:webHidden/>
                  </w:rPr>
                  <w:instrText xml:space="preserve"> PAGEREF _Toc120271741 \h </w:instrText>
                </w:r>
                <w:r w:rsidR="00B27BF3">
                  <w:rPr>
                    <w:noProof/>
                    <w:webHidden/>
                  </w:rPr>
                </w:r>
                <w:r w:rsidR="00B27BF3">
                  <w:rPr>
                    <w:noProof/>
                    <w:webHidden/>
                  </w:rPr>
                  <w:fldChar w:fldCharType="separate"/>
                </w:r>
                <w:r w:rsidR="00B27BF3">
                  <w:rPr>
                    <w:noProof/>
                    <w:webHidden/>
                  </w:rPr>
                  <w:t>2</w:t>
                </w:r>
                <w:r w:rsidR="00B27BF3">
                  <w:rPr>
                    <w:noProof/>
                    <w:webHidden/>
                  </w:rPr>
                  <w:fldChar w:fldCharType="end"/>
                </w:r>
              </w:hyperlink>
            </w:p>
            <w:p w14:paraId="7AD2E562" w14:textId="08B3399B" w:rsidR="00B27BF3" w:rsidRDefault="00B27BF3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120271742" w:history="1">
                <w:r w:rsidRPr="00885CFA">
                  <w:rPr>
                    <w:rStyle w:val="Hipervnculo"/>
                    <w:noProof/>
                  </w:rPr>
                  <w:t>Pseudocódigo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_Toc120271742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B6E707" w14:textId="576743F3" w:rsidR="00B27BF3" w:rsidRDefault="00B27BF3">
              <w:pPr>
                <w:pStyle w:val="TDC1"/>
                <w:tabs>
                  <w:tab w:val="right" w:leader="dot" w:pos="8494"/>
                </w:tabs>
                <w:rPr>
                  <w:rFonts w:cstheme="minorBidi"/>
                  <w:noProof/>
                </w:rPr>
              </w:pPr>
              <w:hyperlink w:anchor="_Toc120271743" w:history="1">
                <w:r w:rsidRPr="00885CFA">
                  <w:rPr>
                    <w:rStyle w:val="Hipervnculo"/>
                    <w:noProof/>
                  </w:rPr>
                  <w:t>Conclusión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_Toc120271743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63C5CB" w14:textId="0EC9A5ED" w:rsidR="00CD4452" w:rsidRDefault="00CD4452" w:rsidP="006E0EFB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7CA1B8A" w14:textId="77E867E7" w:rsidR="00D242DC" w:rsidRDefault="00D242D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14:paraId="7FA7BD1B" w14:textId="49691136" w:rsidR="00CD4452" w:rsidRDefault="00D242DC" w:rsidP="00CD4452">
          <w:pPr>
            <w:pStyle w:val="Ttulo1"/>
          </w:pPr>
          <w:bookmarkStart w:id="0" w:name="_Toc120271741"/>
          <w:r>
            <w:lastRenderedPageBreak/>
            <w:t>Algoritmo</w:t>
          </w:r>
          <w:bookmarkEnd w:id="0"/>
        </w:p>
        <w:p w14:paraId="610EB622" w14:textId="19020543" w:rsidR="00CD4452" w:rsidRDefault="001D1347" w:rsidP="00CD4452">
          <w:r>
            <w:t xml:space="preserve">En esta tarea </w:t>
          </w:r>
          <w:r w:rsidR="00B27BF3">
            <w:t>vamos a realzar un reloj digital infinito, el cual tendremos que poner en hora.</w:t>
          </w:r>
        </w:p>
        <w:p w14:paraId="7D90A07F" w14:textId="1295AD3F" w:rsidR="00B27BF3" w:rsidRDefault="00B27BF3" w:rsidP="00CD4452">
          <w:r>
            <w:t>La lógica es la siguiente:</w:t>
          </w:r>
        </w:p>
        <w:p w14:paraId="50DD6B24" w14:textId="19F60687" w:rsidR="00D242DC" w:rsidRDefault="00B27BF3" w:rsidP="00CD4452">
          <w:r>
            <w:t>C</w:t>
          </w:r>
          <w:r>
            <w:t xml:space="preserve">ada segundo que </w:t>
          </w:r>
          <w:r>
            <w:t>pase</w:t>
          </w:r>
          <w:r>
            <w:t xml:space="preserve"> </w:t>
          </w:r>
          <w:r>
            <w:t>se sumará 1 al contador de segundos, hasta que su valor sea mayor a 59, en cuyo caso se establecerá a 0 y se le sumará 1 a los minutos. Cuando el valor de los minutos sea mayor a 59, se le sumará 1 a las horas. Por último, cuando el valor de las horas sea igual a 24, se reestablecerá a 0 y vuelta a empezar.</w:t>
          </w:r>
        </w:p>
        <w:p w14:paraId="0E653852" w14:textId="56F06DD0" w:rsidR="0060322D" w:rsidRDefault="0060322D" w:rsidP="00CD4452">
          <w:r>
            <w:t>La lógica que hay en este programa viene dada por la instrucción que le dice al sistema que a cada segundo que se suma dura un segundo real, dándonos así el comportamiento real de un reloj.</w:t>
          </w:r>
        </w:p>
        <w:p w14:paraId="521C5003" w14:textId="0DAE4C2E" w:rsidR="00D242DC" w:rsidRDefault="00D242DC">
          <w:r>
            <w:br w:type="page"/>
          </w:r>
        </w:p>
        <w:p w14:paraId="16918382" w14:textId="77777777" w:rsidR="009F400C" w:rsidRDefault="003E4291" w:rsidP="009F400C">
          <w:pPr>
            <w:pStyle w:val="Ttulo1"/>
          </w:pPr>
          <w:bookmarkStart w:id="1" w:name="_Toc120271742"/>
          <w:r>
            <w:rPr>
              <w:noProof/>
            </w:rPr>
            <w:lastRenderedPageBreak/>
            <mc:AlternateContent>
              <mc:Choice Requires="wps">
                <w:drawing>
                  <wp:anchor distT="91440" distB="91440" distL="365760" distR="365760" simplePos="0" relativeHeight="251659264" behindDoc="0" locked="0" layoutInCell="1" allowOverlap="1" wp14:anchorId="1BA9814D" wp14:editId="31F5188A">
                    <wp:simplePos x="0" y="0"/>
                    <wp:positionH relativeFrom="margin">
                      <wp:posOffset>-708346</wp:posOffset>
                    </wp:positionH>
                    <wp:positionV relativeFrom="paragraph">
                      <wp:posOffset>603013</wp:posOffset>
                    </wp:positionV>
                    <wp:extent cx="6819900" cy="8277225"/>
                    <wp:effectExtent l="0" t="0" r="0" b="9525"/>
                    <wp:wrapTopAndBottom/>
                    <wp:docPr id="146" name="Rectángul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19900" cy="827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69FA56" w14:textId="77777777" w:rsidR="003E4291" w:rsidRPr="003E4291" w:rsidRDefault="003E4291" w:rsidP="003E4291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  <w:sz w:val="16"/>
                                    <w:szCs w:val="16"/>
                                  </w:rPr>
                                </w:pPr>
                                <w:r w:rsidRPr="003E4291">
                                  <w:rPr>
                                    <w:noProof/>
                                    <w:color w:val="4F81BD" w:themeColor="accent1"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7C0BD8A8" wp14:editId="6D839905">
                                      <wp:extent cx="722376" cy="384048"/>
                                      <wp:effectExtent l="0" t="0" r="1905" b="0"/>
                                      <wp:docPr id="4" name="Imagen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493771F" w14:textId="17FED507" w:rsidR="003E4291" w:rsidRPr="003E4291" w:rsidRDefault="003E4291" w:rsidP="003E4291">
                                <w:pPr>
                                  <w:pStyle w:val="Sinespaciado"/>
                                  <w:pBdr>
                                    <w:top w:val="single" w:sz="6" w:space="10" w:color="4F81BD" w:themeColor="accent1"/>
                                    <w:left w:val="single" w:sz="2" w:space="10" w:color="FFFFFF" w:themeColor="background1"/>
                                    <w:bottom w:val="single" w:sz="6" w:space="10" w:color="4F81BD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rPr>
                                    <w:color w:val="4F81BD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3F34E0" wp14:editId="5ADA207E">
                                      <wp:extent cx="6262211" cy="5601105"/>
                                      <wp:effectExtent l="114300" t="133350" r="120015" b="133350"/>
                                      <wp:docPr id="5" name="Imagen 5" descr="Text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n 3" descr="Text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272373" cy="56101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outerShdw blurRad="63500" sx="102000" sy="102000" algn="ctr" rotWithShape="0">
                                                  <a:prstClr val="black">
                                                    <a:alpha val="40000"/>
                                                  </a:prstClr>
                                                </a:outerShdw>
                                              </a:effec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84DB24F" w14:textId="77777777" w:rsidR="003E4291" w:rsidRPr="003E4291" w:rsidRDefault="003E4291" w:rsidP="003E4291">
                                <w:pPr>
                                  <w:pStyle w:val="Sinespaciado"/>
                                  <w:spacing w:before="240"/>
                                  <w:jc w:val="center"/>
                                  <w:rPr>
                                    <w:color w:val="4F81BD" w:themeColor="accent1"/>
                                    <w:sz w:val="16"/>
                                    <w:szCs w:val="16"/>
                                  </w:rPr>
                                </w:pPr>
                                <w:r w:rsidRPr="003E4291">
                                  <w:rPr>
                                    <w:noProof/>
                                    <w:color w:val="4F81BD" w:themeColor="accent1"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6C92358C" wp14:editId="401D28E1">
                                      <wp:extent cx="374904" cy="237744"/>
                                      <wp:effectExtent l="0" t="0" r="6350" b="0"/>
                                      <wp:docPr id="6" name="Imagen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11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A9814D" id="Rectángulo 146" o:spid="_x0000_s1026" style="position:absolute;margin-left:-55.8pt;margin-top:47.5pt;width:537pt;height:651.75pt;z-index:251659264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" filled="f" stroked="f" strokeweight="2pt">
                    <v:textbox inset="10.8pt,0,10.8pt,0">
                      <w:txbxContent>
                        <w:p w14:paraId="0769FA56" w14:textId="77777777" w:rsidR="003E4291" w:rsidRPr="003E4291" w:rsidRDefault="003E4291" w:rsidP="003E4291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  <w:sz w:val="16"/>
                              <w:szCs w:val="16"/>
                            </w:rPr>
                          </w:pPr>
                          <w:r w:rsidRPr="003E4291">
                            <w:rPr>
                              <w:noProof/>
                              <w:color w:val="4F81BD" w:themeColor="accent1"/>
                              <w:sz w:val="16"/>
                              <w:szCs w:val="16"/>
                            </w:rPr>
                            <w:drawing>
                              <wp:inline distT="0" distB="0" distL="0" distR="0" wp14:anchorId="7C0BD8A8" wp14:editId="6D839905">
                                <wp:extent cx="722376" cy="384048"/>
                                <wp:effectExtent l="0" t="0" r="1905" b="0"/>
                                <wp:docPr id="4" name="Imagen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493771F" w14:textId="17FED507" w:rsidR="003E4291" w:rsidRPr="003E4291" w:rsidRDefault="003E4291" w:rsidP="003E4291">
                          <w:pPr>
                            <w:pStyle w:val="Sinespaciado"/>
                            <w:pBdr>
                              <w:top w:val="single" w:sz="6" w:space="10" w:color="4F81BD" w:themeColor="accent1"/>
                              <w:left w:val="single" w:sz="2" w:space="10" w:color="FFFFFF" w:themeColor="background1"/>
                              <w:bottom w:val="single" w:sz="6" w:space="10" w:color="4F81BD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rPr>
                              <w:color w:val="4F81BD" w:themeColor="accent1"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3F34E0" wp14:editId="5ADA207E">
                                <wp:extent cx="6262211" cy="5601105"/>
                                <wp:effectExtent l="114300" t="133350" r="120015" b="133350"/>
                                <wp:docPr id="5" name="Imagen 5" descr="Text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 descr="Texto&#10;&#10;Descripción generada automáticamente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272373" cy="5610194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outerShdw blurRad="63500" sx="102000" sy="102000" algn="ctr" rotWithShape="0">
                                            <a:prstClr val="black">
                                              <a:alpha val="40000"/>
                                            </a:prstClr>
                                          </a:outerShdw>
                                        </a:effec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84DB24F" w14:textId="77777777" w:rsidR="003E4291" w:rsidRPr="003E4291" w:rsidRDefault="003E4291" w:rsidP="003E4291">
                          <w:pPr>
                            <w:pStyle w:val="Sinespaciado"/>
                            <w:spacing w:before="240"/>
                            <w:jc w:val="center"/>
                            <w:rPr>
                              <w:color w:val="4F81BD" w:themeColor="accent1"/>
                              <w:sz w:val="16"/>
                              <w:szCs w:val="16"/>
                            </w:rPr>
                          </w:pPr>
                          <w:r w:rsidRPr="003E4291">
                            <w:rPr>
                              <w:noProof/>
                              <w:color w:val="4F81BD" w:themeColor="accent1"/>
                              <w:sz w:val="16"/>
                              <w:szCs w:val="16"/>
                            </w:rPr>
                            <w:drawing>
                              <wp:inline distT="0" distB="0" distL="0" distR="0" wp14:anchorId="6C92358C" wp14:editId="401D28E1">
                                <wp:extent cx="374904" cy="237744"/>
                                <wp:effectExtent l="0" t="0" r="6350" b="0"/>
                                <wp:docPr id="6" name="Imagen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11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/>
                  </v:rect>
                </w:pict>
              </mc:Fallback>
            </mc:AlternateContent>
          </w:r>
          <w:r w:rsidR="00D242DC">
            <w:t>Pseudocódigo</w:t>
          </w:r>
        </w:p>
        <w:p w14:paraId="0C6E23FA" w14:textId="676EC6D3" w:rsidR="00807420" w:rsidRPr="009F400C" w:rsidRDefault="00000000" w:rsidP="009F400C"/>
      </w:sdtContent>
    </w:sdt>
    <w:bookmarkEnd w:id="1" w:displacedByCustomXml="prev"/>
    <w:p w14:paraId="16253C66" w14:textId="09A11C99" w:rsidR="003F4E49" w:rsidRDefault="003F4E49" w:rsidP="003F4E49">
      <w:pPr>
        <w:pStyle w:val="Ttulo1"/>
      </w:pPr>
      <w:bookmarkStart w:id="2" w:name="_Toc120271743"/>
      <w:r>
        <w:t>Conclusión</w:t>
      </w:r>
      <w:bookmarkEnd w:id="2"/>
    </w:p>
    <w:p w14:paraId="2D8AD3EC" w14:textId="4E0814E6" w:rsidR="003F4E49" w:rsidRDefault="003F4E49" w:rsidP="003F4E49">
      <w:r>
        <w:t xml:space="preserve">Al realizar este ejercicio </w:t>
      </w:r>
      <w:r w:rsidR="00BB058E">
        <w:t xml:space="preserve">he entendido mejor como funcionan los condicionales, así como su </w:t>
      </w:r>
      <w:r w:rsidR="00133275">
        <w:t xml:space="preserve">sintaxis en </w:t>
      </w:r>
      <w:proofErr w:type="spellStart"/>
      <w:r w:rsidR="00133275">
        <w:t>Pseint</w:t>
      </w:r>
      <w:proofErr w:type="spellEnd"/>
      <w:r w:rsidR="00133275">
        <w:t>, la</w:t>
      </w:r>
      <w:r w:rsidR="009F400C">
        <w:t xml:space="preserve"> cual hasta ahora</w:t>
      </w:r>
      <w:r w:rsidR="00133275">
        <w:t xml:space="preserve"> me resultaba confusa.</w:t>
      </w:r>
    </w:p>
    <w:p w14:paraId="171503E5" w14:textId="77F7DA08" w:rsidR="00133275" w:rsidRPr="003F4E49" w:rsidRDefault="00133275" w:rsidP="003F4E49">
      <w:r>
        <w:t>Una actividad a priori compleja, pero que cuando te pones a hacerla te das cuenta de que no lo es tanto.</w:t>
      </w:r>
    </w:p>
    <w:sectPr w:rsidR="00133275" w:rsidRPr="003F4E49" w:rsidSect="008C2DB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5AD31" w14:textId="77777777" w:rsidR="00B10CF7" w:rsidRDefault="00B10CF7" w:rsidP="00DD1A55">
      <w:pPr>
        <w:spacing w:after="0" w:line="240" w:lineRule="auto"/>
      </w:pPr>
      <w:r>
        <w:separator/>
      </w:r>
    </w:p>
  </w:endnote>
  <w:endnote w:type="continuationSeparator" w:id="0">
    <w:p w14:paraId="7EF9689D" w14:textId="77777777" w:rsidR="00B10CF7" w:rsidRDefault="00B10CF7" w:rsidP="00DD1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2926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AC5090" w14:textId="77777777" w:rsidR="00B051FF" w:rsidRDefault="00B051F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14:paraId="6B9B6DF7" w14:textId="2CD3B1E0" w:rsidR="00B051FF" w:rsidRDefault="00D242DC">
    <w:pPr>
      <w:pStyle w:val="Piedepgina"/>
    </w:pPr>
    <w:r>
      <w:t xml:space="preserve">Entornos de Desarrollo </w:t>
    </w:r>
    <w:r w:rsidR="00B051FF">
      <w:t>DAM1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FB0B" w14:textId="77777777" w:rsidR="00B10CF7" w:rsidRDefault="00B10CF7" w:rsidP="00DD1A55">
      <w:pPr>
        <w:spacing w:after="0" w:line="240" w:lineRule="auto"/>
      </w:pPr>
      <w:r>
        <w:separator/>
      </w:r>
    </w:p>
  </w:footnote>
  <w:footnote w:type="continuationSeparator" w:id="0">
    <w:p w14:paraId="101F07B7" w14:textId="77777777" w:rsidR="00B10CF7" w:rsidRDefault="00B10CF7" w:rsidP="00DD1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7B8D" w14:textId="5D805210" w:rsidR="00DD1A55" w:rsidRDefault="0036201F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08C3E4E" wp14:editId="4F3F19C4">
          <wp:simplePos x="0" y="0"/>
          <wp:positionH relativeFrom="column">
            <wp:posOffset>5634990</wp:posOffset>
          </wp:positionH>
          <wp:positionV relativeFrom="paragraph">
            <wp:posOffset>-325755</wp:posOffset>
          </wp:positionV>
          <wp:extent cx="614680" cy="619125"/>
          <wp:effectExtent l="0" t="0" r="0" b="0"/>
          <wp:wrapThrough wrapText="bothSides">
            <wp:wrapPolygon edited="0">
              <wp:start x="0" y="0"/>
              <wp:lineTo x="0" y="21268"/>
              <wp:lineTo x="20752" y="21268"/>
              <wp:lineTo x="20752" y="0"/>
              <wp:lineTo x="0" y="0"/>
            </wp:wrapPolygon>
          </wp:wrapThrough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68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42DC" w:rsidRPr="00D242DC">
      <w:t>Practica UD1 Pseudocódigo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BB8"/>
    <w:multiLevelType w:val="hybridMultilevel"/>
    <w:tmpl w:val="728E3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D054A"/>
    <w:multiLevelType w:val="hybridMultilevel"/>
    <w:tmpl w:val="35FA1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67022"/>
    <w:multiLevelType w:val="hybridMultilevel"/>
    <w:tmpl w:val="6C00C416"/>
    <w:lvl w:ilvl="0" w:tplc="E3002C7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B48F0"/>
    <w:multiLevelType w:val="hybridMultilevel"/>
    <w:tmpl w:val="E82471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D055E"/>
    <w:multiLevelType w:val="hybridMultilevel"/>
    <w:tmpl w:val="AC40C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15A1B"/>
    <w:multiLevelType w:val="hybridMultilevel"/>
    <w:tmpl w:val="04824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0E23"/>
    <w:multiLevelType w:val="hybridMultilevel"/>
    <w:tmpl w:val="C3E6FBC8"/>
    <w:lvl w:ilvl="0" w:tplc="8006CD1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6BA5"/>
    <w:multiLevelType w:val="hybridMultilevel"/>
    <w:tmpl w:val="D018E9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2708DD"/>
    <w:multiLevelType w:val="hybridMultilevel"/>
    <w:tmpl w:val="8724D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73942"/>
    <w:multiLevelType w:val="hybridMultilevel"/>
    <w:tmpl w:val="D0502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53CF4"/>
    <w:multiLevelType w:val="hybridMultilevel"/>
    <w:tmpl w:val="20D615D8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61A352B"/>
    <w:multiLevelType w:val="hybridMultilevel"/>
    <w:tmpl w:val="D24A1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429B6"/>
    <w:multiLevelType w:val="hybridMultilevel"/>
    <w:tmpl w:val="B3380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13CDF"/>
    <w:multiLevelType w:val="hybridMultilevel"/>
    <w:tmpl w:val="DDD4B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27D7E"/>
    <w:multiLevelType w:val="hybridMultilevel"/>
    <w:tmpl w:val="B74451A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967F0"/>
    <w:multiLevelType w:val="hybridMultilevel"/>
    <w:tmpl w:val="4A8AF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D503B"/>
    <w:multiLevelType w:val="hybridMultilevel"/>
    <w:tmpl w:val="5BBCC67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512A00"/>
    <w:multiLevelType w:val="hybridMultilevel"/>
    <w:tmpl w:val="0994D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E444C"/>
    <w:multiLevelType w:val="hybridMultilevel"/>
    <w:tmpl w:val="D360A2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1E5474"/>
    <w:multiLevelType w:val="hybridMultilevel"/>
    <w:tmpl w:val="5472F4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9758D"/>
    <w:multiLevelType w:val="hybridMultilevel"/>
    <w:tmpl w:val="EB54B2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711FA"/>
    <w:multiLevelType w:val="hybridMultilevel"/>
    <w:tmpl w:val="8A229D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65C94"/>
    <w:multiLevelType w:val="hybridMultilevel"/>
    <w:tmpl w:val="E4B8E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627E9"/>
    <w:multiLevelType w:val="hybridMultilevel"/>
    <w:tmpl w:val="8F2855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62D15"/>
    <w:multiLevelType w:val="hybridMultilevel"/>
    <w:tmpl w:val="EAEE56E2"/>
    <w:lvl w:ilvl="0" w:tplc="8006CD1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E13AEA"/>
    <w:multiLevelType w:val="hybridMultilevel"/>
    <w:tmpl w:val="FEB87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91FB7"/>
    <w:multiLevelType w:val="hybridMultilevel"/>
    <w:tmpl w:val="C8584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41AA8"/>
    <w:multiLevelType w:val="hybridMultilevel"/>
    <w:tmpl w:val="C3F2A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8570">
    <w:abstractNumId w:val="22"/>
  </w:num>
  <w:num w:numId="2" w16cid:durableId="667905675">
    <w:abstractNumId w:val="15"/>
  </w:num>
  <w:num w:numId="3" w16cid:durableId="1463308000">
    <w:abstractNumId w:val="5"/>
  </w:num>
  <w:num w:numId="4" w16cid:durableId="754590645">
    <w:abstractNumId w:val="0"/>
  </w:num>
  <w:num w:numId="5" w16cid:durableId="908465060">
    <w:abstractNumId w:val="10"/>
  </w:num>
  <w:num w:numId="6" w16cid:durableId="609703465">
    <w:abstractNumId w:val="19"/>
  </w:num>
  <w:num w:numId="7" w16cid:durableId="1062364770">
    <w:abstractNumId w:val="12"/>
  </w:num>
  <w:num w:numId="8" w16cid:durableId="2085757881">
    <w:abstractNumId w:val="20"/>
  </w:num>
  <w:num w:numId="9" w16cid:durableId="2092383970">
    <w:abstractNumId w:val="7"/>
  </w:num>
  <w:num w:numId="10" w16cid:durableId="1334340165">
    <w:abstractNumId w:val="25"/>
  </w:num>
  <w:num w:numId="11" w16cid:durableId="774906624">
    <w:abstractNumId w:val="4"/>
  </w:num>
  <w:num w:numId="12" w16cid:durableId="1487628950">
    <w:abstractNumId w:val="2"/>
  </w:num>
  <w:num w:numId="13" w16cid:durableId="1177160461">
    <w:abstractNumId w:val="21"/>
  </w:num>
  <w:num w:numId="14" w16cid:durableId="200245162">
    <w:abstractNumId w:val="8"/>
  </w:num>
  <w:num w:numId="15" w16cid:durableId="15078983">
    <w:abstractNumId w:val="3"/>
  </w:num>
  <w:num w:numId="16" w16cid:durableId="859590515">
    <w:abstractNumId w:val="23"/>
  </w:num>
  <w:num w:numId="17" w16cid:durableId="2049648190">
    <w:abstractNumId w:val="11"/>
  </w:num>
  <w:num w:numId="18" w16cid:durableId="1055085690">
    <w:abstractNumId w:val="16"/>
  </w:num>
  <w:num w:numId="19" w16cid:durableId="509023508">
    <w:abstractNumId w:val="26"/>
  </w:num>
  <w:num w:numId="20" w16cid:durableId="337385958">
    <w:abstractNumId w:val="27"/>
  </w:num>
  <w:num w:numId="21" w16cid:durableId="593518671">
    <w:abstractNumId w:val="6"/>
  </w:num>
  <w:num w:numId="22" w16cid:durableId="1621567036">
    <w:abstractNumId w:val="24"/>
  </w:num>
  <w:num w:numId="23" w16cid:durableId="1036151813">
    <w:abstractNumId w:val="1"/>
  </w:num>
  <w:num w:numId="24" w16cid:durableId="1515994009">
    <w:abstractNumId w:val="13"/>
  </w:num>
  <w:num w:numId="25" w16cid:durableId="2118597217">
    <w:abstractNumId w:val="9"/>
  </w:num>
  <w:num w:numId="26" w16cid:durableId="1975329934">
    <w:abstractNumId w:val="17"/>
  </w:num>
  <w:num w:numId="27" w16cid:durableId="1229459252">
    <w:abstractNumId w:val="18"/>
  </w:num>
  <w:num w:numId="28" w16cid:durableId="12883171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5F"/>
    <w:rsid w:val="000110C6"/>
    <w:rsid w:val="00051728"/>
    <w:rsid w:val="000639E5"/>
    <w:rsid w:val="00066CEA"/>
    <w:rsid w:val="00070F53"/>
    <w:rsid w:val="000A69B4"/>
    <w:rsid w:val="000C4FE8"/>
    <w:rsid w:val="000C520A"/>
    <w:rsid w:val="000F5E08"/>
    <w:rsid w:val="00133275"/>
    <w:rsid w:val="0015191D"/>
    <w:rsid w:val="00154F1E"/>
    <w:rsid w:val="00155C77"/>
    <w:rsid w:val="0017572C"/>
    <w:rsid w:val="00180464"/>
    <w:rsid w:val="00190A32"/>
    <w:rsid w:val="001950CD"/>
    <w:rsid w:val="001B0FE4"/>
    <w:rsid w:val="001D1347"/>
    <w:rsid w:val="001D64FA"/>
    <w:rsid w:val="001E6BA1"/>
    <w:rsid w:val="001F29E8"/>
    <w:rsid w:val="001F61DC"/>
    <w:rsid w:val="0020108E"/>
    <w:rsid w:val="00227A5C"/>
    <w:rsid w:val="0025181E"/>
    <w:rsid w:val="002748AA"/>
    <w:rsid w:val="00276089"/>
    <w:rsid w:val="00285BA3"/>
    <w:rsid w:val="00286441"/>
    <w:rsid w:val="00290395"/>
    <w:rsid w:val="002D6668"/>
    <w:rsid w:val="002D6E20"/>
    <w:rsid w:val="002E75FB"/>
    <w:rsid w:val="00320610"/>
    <w:rsid w:val="003241C1"/>
    <w:rsid w:val="00342866"/>
    <w:rsid w:val="0036201F"/>
    <w:rsid w:val="00377E0F"/>
    <w:rsid w:val="003B279A"/>
    <w:rsid w:val="003C1169"/>
    <w:rsid w:val="003E4291"/>
    <w:rsid w:val="003F4E49"/>
    <w:rsid w:val="003F5A96"/>
    <w:rsid w:val="00407A07"/>
    <w:rsid w:val="00416F83"/>
    <w:rsid w:val="00427018"/>
    <w:rsid w:val="00441087"/>
    <w:rsid w:val="00443574"/>
    <w:rsid w:val="00470B0C"/>
    <w:rsid w:val="004A0866"/>
    <w:rsid w:val="004A0E33"/>
    <w:rsid w:val="004A3F6C"/>
    <w:rsid w:val="004A76AE"/>
    <w:rsid w:val="004E0876"/>
    <w:rsid w:val="00502CAB"/>
    <w:rsid w:val="00510E47"/>
    <w:rsid w:val="0052472F"/>
    <w:rsid w:val="0055065D"/>
    <w:rsid w:val="00586532"/>
    <w:rsid w:val="005A67FA"/>
    <w:rsid w:val="005D31A7"/>
    <w:rsid w:val="005D74F2"/>
    <w:rsid w:val="005E1683"/>
    <w:rsid w:val="00600405"/>
    <w:rsid w:val="0060322D"/>
    <w:rsid w:val="00653279"/>
    <w:rsid w:val="00661B54"/>
    <w:rsid w:val="006A0B30"/>
    <w:rsid w:val="006A3DB5"/>
    <w:rsid w:val="006E0EFB"/>
    <w:rsid w:val="00703006"/>
    <w:rsid w:val="00726406"/>
    <w:rsid w:val="0074675C"/>
    <w:rsid w:val="0078415E"/>
    <w:rsid w:val="007954A9"/>
    <w:rsid w:val="007A2601"/>
    <w:rsid w:val="007A31E2"/>
    <w:rsid w:val="007A462B"/>
    <w:rsid w:val="007B5B67"/>
    <w:rsid w:val="007B65EB"/>
    <w:rsid w:val="007D51CB"/>
    <w:rsid w:val="00801503"/>
    <w:rsid w:val="00806261"/>
    <w:rsid w:val="00807420"/>
    <w:rsid w:val="008363D4"/>
    <w:rsid w:val="008A6643"/>
    <w:rsid w:val="008B3F1F"/>
    <w:rsid w:val="008C1E57"/>
    <w:rsid w:val="008C2DB2"/>
    <w:rsid w:val="008C406E"/>
    <w:rsid w:val="008D69C4"/>
    <w:rsid w:val="00927CC7"/>
    <w:rsid w:val="00960B58"/>
    <w:rsid w:val="00963BF0"/>
    <w:rsid w:val="009730B9"/>
    <w:rsid w:val="009A1F8B"/>
    <w:rsid w:val="009B2572"/>
    <w:rsid w:val="009B616F"/>
    <w:rsid w:val="009C0379"/>
    <w:rsid w:val="009D6282"/>
    <w:rsid w:val="009F0F6C"/>
    <w:rsid w:val="009F400C"/>
    <w:rsid w:val="00A373BC"/>
    <w:rsid w:val="00A556EB"/>
    <w:rsid w:val="00A81E80"/>
    <w:rsid w:val="00A9335F"/>
    <w:rsid w:val="00AB7B52"/>
    <w:rsid w:val="00AD6C3D"/>
    <w:rsid w:val="00AE0769"/>
    <w:rsid w:val="00B051FF"/>
    <w:rsid w:val="00B10CF7"/>
    <w:rsid w:val="00B27BF3"/>
    <w:rsid w:val="00B32E41"/>
    <w:rsid w:val="00B451D0"/>
    <w:rsid w:val="00B602B0"/>
    <w:rsid w:val="00B81975"/>
    <w:rsid w:val="00B853A4"/>
    <w:rsid w:val="00BB058E"/>
    <w:rsid w:val="00BB0BB3"/>
    <w:rsid w:val="00BB5F11"/>
    <w:rsid w:val="00BE5E2A"/>
    <w:rsid w:val="00C025CD"/>
    <w:rsid w:val="00C248A7"/>
    <w:rsid w:val="00C27786"/>
    <w:rsid w:val="00C31F3C"/>
    <w:rsid w:val="00C36BB0"/>
    <w:rsid w:val="00C449DC"/>
    <w:rsid w:val="00C45A4F"/>
    <w:rsid w:val="00C744FF"/>
    <w:rsid w:val="00CB32E4"/>
    <w:rsid w:val="00CD4452"/>
    <w:rsid w:val="00CF4C19"/>
    <w:rsid w:val="00D2136C"/>
    <w:rsid w:val="00D242DC"/>
    <w:rsid w:val="00D30115"/>
    <w:rsid w:val="00D3041C"/>
    <w:rsid w:val="00D34355"/>
    <w:rsid w:val="00D67713"/>
    <w:rsid w:val="00D970A8"/>
    <w:rsid w:val="00DA124E"/>
    <w:rsid w:val="00DB0465"/>
    <w:rsid w:val="00DC0EA2"/>
    <w:rsid w:val="00DC28FA"/>
    <w:rsid w:val="00DD1A55"/>
    <w:rsid w:val="00DD27F6"/>
    <w:rsid w:val="00DE7A3E"/>
    <w:rsid w:val="00DF56CE"/>
    <w:rsid w:val="00E04112"/>
    <w:rsid w:val="00E160FC"/>
    <w:rsid w:val="00E20FEC"/>
    <w:rsid w:val="00E54AD8"/>
    <w:rsid w:val="00E914A8"/>
    <w:rsid w:val="00E9671A"/>
    <w:rsid w:val="00EA2915"/>
    <w:rsid w:val="00EB668C"/>
    <w:rsid w:val="00ED2653"/>
    <w:rsid w:val="00ED3AEB"/>
    <w:rsid w:val="00EE16A4"/>
    <w:rsid w:val="00F1700F"/>
    <w:rsid w:val="00F52840"/>
    <w:rsid w:val="00F5579A"/>
    <w:rsid w:val="00F95A8B"/>
    <w:rsid w:val="00F95CCE"/>
    <w:rsid w:val="00FB2EB1"/>
    <w:rsid w:val="00FC6966"/>
    <w:rsid w:val="00FC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44B15"/>
  <w15:docId w15:val="{7D092855-8403-4399-9F2E-5E0EDD0D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DB2"/>
  </w:style>
  <w:style w:type="paragraph" w:styleId="Ttulo1">
    <w:name w:val="heading 1"/>
    <w:basedOn w:val="Normal"/>
    <w:next w:val="Normal"/>
    <w:link w:val="Ttulo1Car"/>
    <w:uiPriority w:val="9"/>
    <w:qFormat/>
    <w:rsid w:val="008C2DB2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2D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D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D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D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D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D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D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D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1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55"/>
  </w:style>
  <w:style w:type="paragraph" w:styleId="Piedepgina">
    <w:name w:val="footer"/>
    <w:basedOn w:val="Normal"/>
    <w:link w:val="PiedepginaCar"/>
    <w:uiPriority w:val="99"/>
    <w:unhideWhenUsed/>
    <w:rsid w:val="00DD1A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55"/>
  </w:style>
  <w:style w:type="paragraph" w:styleId="Prrafodelista">
    <w:name w:val="List Paragraph"/>
    <w:basedOn w:val="Normal"/>
    <w:uiPriority w:val="34"/>
    <w:qFormat/>
    <w:rsid w:val="00CF4C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037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C2D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2DB2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C2DB2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DB2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DB2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DB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DB2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DB2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DB2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2D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C2D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C2DB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DB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DB2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C2DB2"/>
    <w:rPr>
      <w:b/>
      <w:bCs/>
    </w:rPr>
  </w:style>
  <w:style w:type="character" w:styleId="nfasis">
    <w:name w:val="Emphasis"/>
    <w:basedOn w:val="Fuentedeprrafopredeter"/>
    <w:uiPriority w:val="20"/>
    <w:qFormat/>
    <w:rsid w:val="008C2DB2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8C2D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C2DB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C2D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DB2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DB2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C2DB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C2DB2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Referenciasutil">
    <w:name w:val="Subtle Reference"/>
    <w:basedOn w:val="Fuentedeprrafopredeter"/>
    <w:uiPriority w:val="31"/>
    <w:qFormat/>
    <w:rsid w:val="008C2D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C2DB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C2DB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C2DB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C2DB2"/>
  </w:style>
  <w:style w:type="table" w:styleId="Tablaconcuadrcula">
    <w:name w:val="Table Grid"/>
    <w:basedOn w:val="Tablanormal"/>
    <w:uiPriority w:val="59"/>
    <w:unhideWhenUsed/>
    <w:rsid w:val="00D9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4675C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CD4452"/>
    <w:pPr>
      <w:spacing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4452"/>
    <w:pPr>
      <w:spacing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D4452"/>
    <w:pPr>
      <w:spacing w:after="100" w:line="259" w:lineRule="auto"/>
      <w:ind w:left="440"/>
    </w:pPr>
    <w:rPr>
      <w:rFonts w:cs="Times New Roman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223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2513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13188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485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769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7793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323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1597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4204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  <w:div w:id="13111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FCFC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qu\OneDrive\cosas\Documents\Plantillas%20personalizadas%20de%20Office\Plantilla%20trabaj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2B562C9B6A42579B6A584112F2D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176C-9B17-477C-A35D-7FFF8DBB20D1}"/>
      </w:docPartPr>
      <w:docPartBody>
        <w:p w:rsidR="00000000" w:rsidRDefault="00000000">
          <w:pPr>
            <w:pStyle w:val="F92B562C9B6A42579B6A584112F2DB6E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17183DD662E482AA53469C8702D2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9441A-8394-47BB-BC48-F14E77656411}"/>
      </w:docPartPr>
      <w:docPartBody>
        <w:p w:rsidR="00000000" w:rsidRDefault="00000000">
          <w:pPr>
            <w:pStyle w:val="917183DD662E482AA53469C8702D201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EC5001C6BA3141C3BA8036ECEAA96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2B6A-F2D2-4994-9B93-6B0B426E69D6}"/>
      </w:docPartPr>
      <w:docPartBody>
        <w:p w:rsidR="00000000" w:rsidRDefault="00000000">
          <w:pPr>
            <w:pStyle w:val="EC5001C6BA3141C3BA8036ECEAA961F9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66B3ACF449AC47E1BD4E9472BB889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572-2E95-41FC-B4B4-188CF3B7B14F}"/>
      </w:docPartPr>
      <w:docPartBody>
        <w:p w:rsidR="00000000" w:rsidRDefault="00000000">
          <w:pPr>
            <w:pStyle w:val="66B3ACF449AC47E1BD4E9472BB88954B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CFFF253D51D54A6C97940536892E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B7E8-5BF2-448A-A2A5-68A21238618E}"/>
      </w:docPartPr>
      <w:docPartBody>
        <w:p w:rsidR="00000000" w:rsidRDefault="00000000">
          <w:pPr>
            <w:pStyle w:val="CFFF253D51D54A6C97940536892E96D8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30"/>
    <w:rsid w:val="004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2B562C9B6A42579B6A584112F2DB6E">
    <w:name w:val="F92B562C9B6A42579B6A584112F2DB6E"/>
  </w:style>
  <w:style w:type="paragraph" w:customStyle="1" w:styleId="917183DD662E482AA53469C8702D2016">
    <w:name w:val="917183DD662E482AA53469C8702D2016"/>
  </w:style>
  <w:style w:type="paragraph" w:customStyle="1" w:styleId="EC5001C6BA3141C3BA8036ECEAA961F9">
    <w:name w:val="EC5001C6BA3141C3BA8036ECEAA961F9"/>
  </w:style>
  <w:style w:type="paragraph" w:customStyle="1" w:styleId="66B3ACF449AC47E1BD4E9472BB88954B">
    <w:name w:val="66B3ACF449AC47E1BD4E9472BB88954B"/>
  </w:style>
  <w:style w:type="paragraph" w:customStyle="1" w:styleId="CFFF253D51D54A6C97940536892E96D8">
    <w:name w:val="CFFF253D51D54A6C97940536892E96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DE041-8F08-4E85-AFB1-2A7AFF37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trabajos.dotx</Template>
  <TotalTime>98</TotalTime>
  <Pages>5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UD1 Pseudocódigo</vt:lpstr>
    </vt:vector>
  </TitlesOfParts>
  <Company>DAM1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UD1 Pseudocódigo</dc:title>
  <dc:subject>Entornos de Desarrollo</dc:subject>
  <dc:creator>Enrique Huerta Lopez</dc:creator>
  <cp:lastModifiedBy>Enrique Huerta Lopez</cp:lastModifiedBy>
  <cp:revision>8</cp:revision>
  <dcterms:created xsi:type="dcterms:W3CDTF">2022-11-25T10:23:00Z</dcterms:created>
  <dcterms:modified xsi:type="dcterms:W3CDTF">2022-11-25T12:01:00Z</dcterms:modified>
</cp:coreProperties>
</file>